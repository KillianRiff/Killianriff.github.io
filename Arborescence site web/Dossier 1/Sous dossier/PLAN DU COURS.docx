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63" w:rsidRDefault="008E3B3C" w:rsidP="00F26463">
      <w:pPr>
        <w:rPr>
          <w:color w:val="FF0000"/>
          <w:sz w:val="32"/>
        </w:rPr>
      </w:pPr>
      <w:r w:rsidRPr="00F26463">
        <w:rPr>
          <w:color w:val="FF0000"/>
          <w:sz w:val="32"/>
        </w:rPr>
        <w:t>L’organisation pluricellulaire, un ensemble de cellules spécialisées</w:t>
      </w:r>
    </w:p>
    <w:p w:rsidR="008E3B3C" w:rsidRPr="00F26463" w:rsidRDefault="00F26463" w:rsidP="00F26463">
      <w:pPr>
        <w:rPr>
          <w:color w:val="FF0000"/>
        </w:rPr>
      </w:pPr>
      <w:r w:rsidRPr="00F26463">
        <w:rPr>
          <w:color w:val="FF0000"/>
        </w:rPr>
        <w:tab/>
        <w:t>I.</w:t>
      </w:r>
      <w:r>
        <w:rPr>
          <w:color w:val="FF0000"/>
        </w:rPr>
        <w:t xml:space="preserve"> </w:t>
      </w:r>
      <w:r w:rsidR="008E3B3C" w:rsidRPr="00F26463">
        <w:rPr>
          <w:color w:val="FF0000"/>
        </w:rPr>
        <w:t xml:space="preserve">Comment sont organisés </w:t>
      </w:r>
      <w:r w:rsidRPr="00F26463">
        <w:rPr>
          <w:color w:val="FF0000"/>
        </w:rPr>
        <w:t>les êtres vivants unicellulaires et pluricellulaires ?</w:t>
      </w:r>
    </w:p>
    <w:p w:rsidR="00F26463" w:rsidRPr="00F26463" w:rsidRDefault="00F26463" w:rsidP="00F26463">
      <w:pPr>
        <w:ind w:firstLine="360"/>
        <w:rPr>
          <w:color w:val="70AD47" w:themeColor="accent6"/>
        </w:rPr>
      </w:pPr>
      <w:r w:rsidRPr="00F26463">
        <w:rPr>
          <w:color w:val="70AD47" w:themeColor="accent6"/>
        </w:rPr>
        <w:tab/>
      </w:r>
      <w:r w:rsidRPr="00F26463">
        <w:rPr>
          <w:color w:val="70AD47" w:themeColor="accent6"/>
        </w:rPr>
        <w:tab/>
        <w:t>1. Observation microscopiques d’êtres vivants unicellulaires et pluricellulaires</w:t>
      </w:r>
    </w:p>
    <w:p w:rsidR="00F26463" w:rsidRPr="00F26463" w:rsidRDefault="00F26463" w:rsidP="00F26463">
      <w:pPr>
        <w:ind w:firstLine="360"/>
        <w:rPr>
          <w:color w:val="70AD47" w:themeColor="accent6"/>
        </w:rPr>
      </w:pPr>
      <w:r w:rsidRPr="00F26463">
        <w:rPr>
          <w:color w:val="70AD47" w:themeColor="accent6"/>
        </w:rPr>
        <w:tab/>
      </w:r>
      <w:r w:rsidRPr="00F26463">
        <w:rPr>
          <w:color w:val="70AD47" w:themeColor="accent6"/>
        </w:rPr>
        <w:tab/>
        <w:t>2. Quels sont les différents niveaux d’organisation du vivant ?</w:t>
      </w:r>
    </w:p>
    <w:p w:rsidR="00F26463" w:rsidRPr="00F26463" w:rsidRDefault="00F26463" w:rsidP="00F26463">
      <w:pPr>
        <w:ind w:firstLine="360"/>
        <w:rPr>
          <w:color w:val="FF0000"/>
        </w:rPr>
      </w:pPr>
      <w:r>
        <w:rPr>
          <w:color w:val="FF0000"/>
        </w:rPr>
        <w:tab/>
      </w:r>
      <w:r w:rsidRPr="00F26463">
        <w:rPr>
          <w:color w:val="FF0000"/>
        </w:rPr>
        <w:t>II. Comment peut-on expliquer la spécificité structurelle et fonctionnelle des cellules d’un être vivant pluricellulaire ?</w:t>
      </w:r>
    </w:p>
    <w:p w:rsidR="00F26463" w:rsidRPr="00F26463" w:rsidRDefault="00F26463" w:rsidP="00F26463">
      <w:pPr>
        <w:rPr>
          <w:color w:val="70AD47" w:themeColor="accent6"/>
        </w:rPr>
      </w:pPr>
      <w:r w:rsidRPr="00F26463">
        <w:rPr>
          <w:color w:val="70AD47" w:themeColor="accent6"/>
        </w:rPr>
        <w:tab/>
      </w:r>
      <w:r w:rsidRPr="00F26463">
        <w:rPr>
          <w:color w:val="70AD47" w:themeColor="accent6"/>
        </w:rPr>
        <w:tab/>
        <w:t>1. St</w:t>
      </w:r>
      <w:bookmarkStart w:id="0" w:name="_GoBack"/>
      <w:bookmarkEnd w:id="0"/>
      <w:r w:rsidRPr="00F26463">
        <w:rPr>
          <w:color w:val="70AD47" w:themeColor="accent6"/>
        </w:rPr>
        <w:t>ructure de la molécule d’ADN</w:t>
      </w:r>
    </w:p>
    <w:p w:rsidR="00F26463" w:rsidRPr="00F26463" w:rsidRDefault="00F26463" w:rsidP="00F26463">
      <w:pPr>
        <w:rPr>
          <w:color w:val="70AD47" w:themeColor="accent6"/>
        </w:rPr>
      </w:pPr>
      <w:r w:rsidRPr="00F26463">
        <w:rPr>
          <w:color w:val="70AD47" w:themeColor="accent6"/>
        </w:rPr>
        <w:tab/>
      </w:r>
      <w:r w:rsidRPr="00F26463">
        <w:rPr>
          <w:color w:val="70AD47" w:themeColor="accent6"/>
        </w:rPr>
        <w:tab/>
        <w:t>2. Comment l’information est-elle codée au niveau de la molécule d’ADN ?</w:t>
      </w:r>
    </w:p>
    <w:p w:rsidR="00F26463" w:rsidRPr="00F26463" w:rsidRDefault="00F26463" w:rsidP="00F26463">
      <w:pPr>
        <w:rPr>
          <w:color w:val="70AD47" w:themeColor="accent6"/>
        </w:rPr>
      </w:pPr>
      <w:r w:rsidRPr="00F26463">
        <w:rPr>
          <w:color w:val="70AD47" w:themeColor="accent6"/>
        </w:rPr>
        <w:tab/>
      </w:r>
      <w:r w:rsidRPr="00F26463">
        <w:rPr>
          <w:color w:val="70AD47" w:themeColor="accent6"/>
        </w:rPr>
        <w:tab/>
        <w:t>3. Comment une même molécule d’ADN peut mener à des cellules spécialisées ?</w:t>
      </w:r>
    </w:p>
    <w:p w:rsidR="00F26463" w:rsidRDefault="00F26463" w:rsidP="00F26463"/>
    <w:p w:rsidR="00F26463" w:rsidRPr="00F26463" w:rsidRDefault="00F26463" w:rsidP="00F26463">
      <w:pPr>
        <w:rPr>
          <w:color w:val="FF0000"/>
        </w:rPr>
      </w:pPr>
      <w:r w:rsidRPr="00F26463">
        <w:rPr>
          <w:color w:val="FF0000"/>
        </w:rPr>
        <w:t xml:space="preserve">Conclusion : réponse à la problématique </w:t>
      </w:r>
    </w:p>
    <w:sectPr w:rsidR="00F26463" w:rsidRPr="00F26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251"/>
    <w:multiLevelType w:val="hybridMultilevel"/>
    <w:tmpl w:val="BA782A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0462"/>
    <w:multiLevelType w:val="hybridMultilevel"/>
    <w:tmpl w:val="FDD69254"/>
    <w:lvl w:ilvl="0" w:tplc="6494087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DD4037C"/>
    <w:multiLevelType w:val="hybridMultilevel"/>
    <w:tmpl w:val="C05C2F48"/>
    <w:lvl w:ilvl="0" w:tplc="61929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835F6"/>
    <w:multiLevelType w:val="hybridMultilevel"/>
    <w:tmpl w:val="F7144F7A"/>
    <w:lvl w:ilvl="0" w:tplc="3D6846B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3C"/>
    <w:rsid w:val="004C771A"/>
    <w:rsid w:val="008E3B3C"/>
    <w:rsid w:val="00D56ED4"/>
    <w:rsid w:val="00F2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7E0E0"/>
  <w15:chartTrackingRefBased/>
  <w15:docId w15:val="{C9047630-C394-4C8B-9580-748CCD20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3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B9F44C3A-0352-4ED6-93B8-AF59593F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A01AB095</Template>
  <TotalTime>35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RIFFAULT</dc:creator>
  <cp:keywords/>
  <dc:description/>
  <cp:lastModifiedBy>Killian RIFFAULT</cp:lastModifiedBy>
  <cp:revision>3</cp:revision>
  <dcterms:created xsi:type="dcterms:W3CDTF">2019-04-09T06:41:00Z</dcterms:created>
  <dcterms:modified xsi:type="dcterms:W3CDTF">2019-04-09T07:16:00Z</dcterms:modified>
</cp:coreProperties>
</file>